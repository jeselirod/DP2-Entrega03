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7E" w:rsidRPr="007E457E" w:rsidRDefault="007E457E" w:rsidP="007E457E">
      <w:pPr>
        <w:pStyle w:val="Puesto"/>
        <w:jc w:val="center"/>
        <w:rPr>
          <w:b/>
          <w:lang w:val="es-ES"/>
        </w:rPr>
      </w:pPr>
      <w:r w:rsidRPr="007E457E">
        <w:rPr>
          <w:b/>
          <w:lang w:val="es-ES"/>
        </w:rPr>
        <w:t>Documento de requisitos</w:t>
      </w:r>
    </w:p>
    <w:p w:rsidR="007E457E" w:rsidRDefault="007E457E">
      <w:pPr>
        <w:rPr>
          <w:rFonts w:asciiTheme="majorHAnsi" w:eastAsiaTheme="majorEastAsia" w:hAnsiTheme="majorHAnsi" w:cstheme="majorBidi"/>
          <w:sz w:val="56"/>
          <w:szCs w:val="56"/>
        </w:rPr>
      </w:pPr>
      <w:r w:rsidRPr="007E457E">
        <w:rPr>
          <w:noProof/>
          <w:lang w:val="es-ES"/>
        </w:rPr>
        <mc:AlternateContent>
          <mc:Choice Requires="wps">
            <w:drawing>
              <wp:anchor distT="45720" distB="45720" distL="114300" distR="114300" simplePos="0" relativeHeight="251659264" behindDoc="0" locked="0" layoutInCell="1" allowOverlap="1" wp14:anchorId="7D5BA784" wp14:editId="40365C4D">
                <wp:simplePos x="0" y="0"/>
                <wp:positionH relativeFrom="margin">
                  <wp:align>left</wp:align>
                </wp:positionH>
                <wp:positionV relativeFrom="paragraph">
                  <wp:posOffset>6911340</wp:posOffset>
                </wp:positionV>
                <wp:extent cx="2360930" cy="1404620"/>
                <wp:effectExtent l="0" t="0" r="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a:effectLst>
                          <a:softEdge rad="635000"/>
                        </a:effectLst>
                      </wps:spPr>
                      <wps:txbx>
                        <w:txbxContent>
                          <w:p w:rsidR="007E457E" w:rsidRPr="007E457E" w:rsidRDefault="007E457E">
                            <w:pPr>
                              <w:rPr>
                                <w:b/>
                                <w:lang w:val="es-ES"/>
                              </w:rPr>
                            </w:pPr>
                            <w:r w:rsidRPr="007E457E">
                              <w:rPr>
                                <w:b/>
                                <w:lang w:val="es-ES"/>
                              </w:rPr>
                              <w:t>Grupo 18</w:t>
                            </w:r>
                          </w:p>
                          <w:p w:rsidR="007E457E" w:rsidRPr="007E457E" w:rsidRDefault="007E457E">
                            <w:pPr>
                              <w:rPr>
                                <w:b/>
                                <w:lang w:val="es-ES"/>
                              </w:rPr>
                            </w:pPr>
                            <w:r w:rsidRPr="007E457E">
                              <w:rPr>
                                <w:b/>
                                <w:lang w:val="es-ES"/>
                              </w:rPr>
                              <w:t>Elías Rodríguez, Jesús</w:t>
                            </w:r>
                          </w:p>
                          <w:p w:rsidR="007E457E" w:rsidRPr="007E457E" w:rsidRDefault="007E457E">
                            <w:pPr>
                              <w:rPr>
                                <w:b/>
                                <w:lang w:val="es-ES"/>
                              </w:rPr>
                            </w:pPr>
                            <w:r w:rsidRPr="007E457E">
                              <w:rPr>
                                <w:b/>
                                <w:lang w:val="es-ES"/>
                              </w:rPr>
                              <w:t>Lorca Brenes, Cristian</w:t>
                            </w:r>
                          </w:p>
                          <w:p w:rsidR="007E457E" w:rsidRPr="007E457E" w:rsidRDefault="007E457E">
                            <w:pPr>
                              <w:rPr>
                                <w:b/>
                                <w:lang w:val="es-ES"/>
                              </w:rPr>
                            </w:pPr>
                            <w:r w:rsidRPr="007E457E">
                              <w:rPr>
                                <w:b/>
                                <w:lang w:val="es-ES"/>
                              </w:rPr>
                              <w:t>Segura Jiménez, Antonio</w:t>
                            </w:r>
                          </w:p>
                          <w:p w:rsidR="007E457E" w:rsidRPr="007E457E" w:rsidRDefault="007E457E">
                            <w:pPr>
                              <w:rPr>
                                <w:b/>
                                <w:lang w:val="es-ES"/>
                              </w:rPr>
                            </w:pPr>
                            <w:r w:rsidRPr="007E457E">
                              <w:rPr>
                                <w:b/>
                                <w:lang w:val="es-ES"/>
                              </w:rPr>
                              <w:t>Rodríguez Méndez, Raúl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5BA784" id="_x0000_t202" coordsize="21600,21600" o:spt="202" path="m,l,21600r21600,l21600,xe">
                <v:stroke joinstyle="miter"/>
                <v:path gradientshapeok="t" o:connecttype="rect"/>
              </v:shapetype>
              <v:shape id="Cuadro de texto 2" o:spid="_x0000_s1026" type="#_x0000_t202" style="position:absolute;margin-left:0;margin-top:544.2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">
                <v:textbox style="mso-fit-shape-to-text:t">
                  <w:txbxContent>
                    <w:p w:rsidR="007E457E" w:rsidRPr="007E457E" w:rsidRDefault="007E457E">
                      <w:pPr>
                        <w:rPr>
                          <w:b/>
                          <w:lang w:val="es-ES"/>
                        </w:rPr>
                      </w:pPr>
                      <w:r w:rsidRPr="007E457E">
                        <w:rPr>
                          <w:b/>
                          <w:lang w:val="es-ES"/>
                        </w:rPr>
                        <w:t>Grupo 18</w:t>
                      </w:r>
                    </w:p>
                    <w:p w:rsidR="007E457E" w:rsidRPr="007E457E" w:rsidRDefault="007E457E">
                      <w:pPr>
                        <w:rPr>
                          <w:b/>
                          <w:lang w:val="es-ES"/>
                        </w:rPr>
                      </w:pPr>
                      <w:r w:rsidRPr="007E457E">
                        <w:rPr>
                          <w:b/>
                          <w:lang w:val="es-ES"/>
                        </w:rPr>
                        <w:t>Elías Rodríguez, Jesús</w:t>
                      </w:r>
                    </w:p>
                    <w:p w:rsidR="007E457E" w:rsidRPr="007E457E" w:rsidRDefault="007E457E">
                      <w:pPr>
                        <w:rPr>
                          <w:b/>
                          <w:lang w:val="es-ES"/>
                        </w:rPr>
                      </w:pPr>
                      <w:r w:rsidRPr="007E457E">
                        <w:rPr>
                          <w:b/>
                          <w:lang w:val="es-ES"/>
                        </w:rPr>
                        <w:t>Lorca Brenes, Cristian</w:t>
                      </w:r>
                    </w:p>
                    <w:p w:rsidR="007E457E" w:rsidRPr="007E457E" w:rsidRDefault="007E457E">
                      <w:pPr>
                        <w:rPr>
                          <w:b/>
                          <w:lang w:val="es-ES"/>
                        </w:rPr>
                      </w:pPr>
                      <w:r w:rsidRPr="007E457E">
                        <w:rPr>
                          <w:b/>
                          <w:lang w:val="es-ES"/>
                        </w:rPr>
                        <w:t>Segura Jiménez, Antonio</w:t>
                      </w:r>
                    </w:p>
                    <w:p w:rsidR="007E457E" w:rsidRPr="007E457E" w:rsidRDefault="007E457E">
                      <w:pPr>
                        <w:rPr>
                          <w:b/>
                          <w:lang w:val="es-ES"/>
                        </w:rPr>
                      </w:pPr>
                      <w:r w:rsidRPr="007E457E">
                        <w:rPr>
                          <w:b/>
                          <w:lang w:val="es-ES"/>
                        </w:rPr>
                        <w:t>Rodríguez Méndez, Raúl</w:t>
                      </w:r>
                    </w:p>
                  </w:txbxContent>
                </v:textbox>
                <w10:wrap type="square" anchorx="margin"/>
              </v:shape>
            </w:pict>
          </mc:Fallback>
        </mc:AlternateContent>
      </w:r>
      <w:r>
        <w:br w:type="page"/>
      </w:r>
      <w:bookmarkStart w:id="0" w:name="_GoBack"/>
      <w:bookmarkEnd w:id="0"/>
    </w:p>
    <w:p w:rsidR="00A10484" w:rsidRDefault="00A10484">
      <w:pPr>
        <w:pStyle w:val="Puesto"/>
      </w:pPr>
    </w:p>
    <w:p w:rsidR="00855982" w:rsidRPr="006B6E8E" w:rsidRDefault="00E15AC4" w:rsidP="00855982">
      <w:pPr>
        <w:pStyle w:val="Ttulo1"/>
        <w:rPr>
          <w:lang w:val="es-ES"/>
        </w:rPr>
      </w:pPr>
      <w:r w:rsidRPr="006B6E8E">
        <w:rPr>
          <w:lang w:val="es-ES"/>
        </w:rPr>
        <w:t>Acme</w:t>
      </w:r>
      <w:r w:rsidR="007656E9" w:rsidRPr="006B6E8E">
        <w:rPr>
          <w:lang w:val="es-ES"/>
        </w:rPr>
        <w:t xml:space="preserve"> La Comida</w:t>
      </w:r>
    </w:p>
    <w:p w:rsidR="00E15AC4" w:rsidRPr="006B6E8E" w:rsidRDefault="00E15AC4" w:rsidP="00E15AC4">
      <w:pPr>
        <w:pStyle w:val="Default"/>
      </w:pPr>
    </w:p>
    <w:p w:rsidR="007656E9" w:rsidRDefault="007656E9" w:rsidP="006B6E8E">
      <w:pPr>
        <w:pStyle w:val="Default"/>
        <w:rPr>
          <w:sz w:val="22"/>
          <w:szCs w:val="22"/>
        </w:rPr>
      </w:pPr>
      <w:r w:rsidRPr="006B6E8E">
        <w:rPr>
          <w:sz w:val="22"/>
          <w:szCs w:val="22"/>
        </w:rPr>
        <w:t>Acme</w:t>
      </w:r>
      <w:r w:rsidR="006B6E8E">
        <w:rPr>
          <w:sz w:val="22"/>
          <w:szCs w:val="22"/>
        </w:rPr>
        <w:t>, Inc. Es una empresa que abarca a muchas empresas en todo el mundo, incluida Acme La Comida, Inc. Su negocio consiste en un servicio de entre</w:t>
      </w:r>
      <w:r w:rsidR="00E66DF4">
        <w:rPr>
          <w:sz w:val="22"/>
          <w:szCs w:val="22"/>
        </w:rPr>
        <w:t>ga de pedidos de comida.</w:t>
      </w:r>
    </w:p>
    <w:p w:rsidR="00E66DF4" w:rsidRPr="006B6E8E" w:rsidRDefault="00E66DF4" w:rsidP="006B6E8E">
      <w:pPr>
        <w:pStyle w:val="Default"/>
        <w:rPr>
          <w:sz w:val="22"/>
          <w:szCs w:val="22"/>
        </w:rPr>
      </w:pPr>
      <w:r>
        <w:rPr>
          <w:sz w:val="22"/>
          <w:szCs w:val="22"/>
        </w:rPr>
        <w:t>El objetivo de este proyecto es desarrollar un sistema de información web que Acme La Comida, Inc. Pueda usar para dirigir su negocio. Este documento proporciona una especificación de requisitos informales.</w:t>
      </w:r>
    </w:p>
    <w:p w:rsidR="007656E9" w:rsidRDefault="00E66DF4" w:rsidP="00FF5BCB">
      <w:pPr>
        <w:pStyle w:val="Ttulo3"/>
        <w:rPr>
          <w:lang w:val="es-ES"/>
        </w:rPr>
      </w:pPr>
      <w:r>
        <w:rPr>
          <w:lang w:val="es-ES"/>
        </w:rPr>
        <w:t>Requisitos de información.</w:t>
      </w:r>
    </w:p>
    <w:p w:rsidR="00FF5BCB" w:rsidRPr="00FF5BCB" w:rsidRDefault="00FF5BCB" w:rsidP="00FF5BCB">
      <w:pPr>
        <w:rPr>
          <w:lang w:val="es-ES"/>
        </w:rPr>
      </w:pPr>
    </w:p>
    <w:p w:rsidR="007656E9" w:rsidRPr="006B6E8E" w:rsidRDefault="00FF5BCB" w:rsidP="00976AC9">
      <w:pPr>
        <w:pStyle w:val="Prrafodelista"/>
        <w:numPr>
          <w:ilvl w:val="0"/>
          <w:numId w:val="30"/>
        </w:numPr>
        <w:rPr>
          <w:lang w:val="es-ES"/>
        </w:rPr>
      </w:pPr>
      <w:r>
        <w:rPr>
          <w:lang w:val="es-ES"/>
        </w:rPr>
        <w:t>Los actores del sistema son administradores, restaurantes y clientes. Para cada actor, el sistema debe almacenar un nombre, uno o más apellidos, un número de IVA, una tarjeta de crédito válida, una fotografía opcional, un correo electrónico, un número de teléfono y una dirección. El sistema debe almacenar también el nombre comercial  y la especialidad de los restaurantes</w:t>
      </w:r>
      <w:r w:rsidR="003443EC" w:rsidRPr="006B6E8E">
        <w:rPr>
          <w:lang w:val="es-ES"/>
        </w:rPr>
        <w:t>.</w:t>
      </w:r>
    </w:p>
    <w:p w:rsidR="003443EC" w:rsidRPr="006B6E8E" w:rsidRDefault="00FE200F" w:rsidP="00976AC9">
      <w:pPr>
        <w:pStyle w:val="Prrafodelista"/>
        <w:numPr>
          <w:ilvl w:val="0"/>
          <w:numId w:val="30"/>
        </w:numPr>
        <w:rPr>
          <w:lang w:val="es-ES"/>
        </w:rPr>
      </w:pPr>
      <w:r>
        <w:rPr>
          <w:lang w:val="es-ES"/>
        </w:rPr>
        <w:t>EL número de teléfono debe cumplir con el siguiente patrón: “+CC (AC) PN”, “+CC PN”, o “PN”: “+CC” denota un código de país en el rango “+1” hasta “+999”, “(AC)” denota un código de área en el rango “(1)” hasta “(999)”, y “PN” denota un número que debe tener al menos cuatro dígitos. El número de teléfono con el patrón “PN” se debe agregar automáticamente a un país predeterminado, que es un parámetro que puede cambiar el administrador. Tenga en cuenta que los números de teléfono deben cumplir con el patrón anterior, pero no están obligados a hacerlo. Cuando se ingresa un número de teléfono que no coincide con este patrón, el sistema debe solicitar confirmaciones; Si el usuario confirma el número, entonces debe ser almacenado.</w:t>
      </w:r>
    </w:p>
    <w:p w:rsidR="003443EC" w:rsidRPr="006B6E8E" w:rsidRDefault="00FF5BCB" w:rsidP="00976AC9">
      <w:pPr>
        <w:pStyle w:val="Prrafodelista"/>
        <w:numPr>
          <w:ilvl w:val="0"/>
          <w:numId w:val="30"/>
        </w:numPr>
        <w:rPr>
          <w:lang w:val="es-ES"/>
        </w:rPr>
      </w:pPr>
      <w:r>
        <w:rPr>
          <w:lang w:val="es-ES"/>
        </w:rPr>
        <w:t>Las direcciones de correo electrónico deben cumplir con cualquiera de los siguientes patrones: “</w:t>
      </w:r>
      <w:proofErr w:type="spellStart"/>
      <w:r>
        <w:rPr>
          <w:lang w:val="es-ES"/>
        </w:rPr>
        <w:t>identificador@dominio</w:t>
      </w:r>
      <w:proofErr w:type="spellEnd"/>
      <w:r>
        <w:rPr>
          <w:lang w:val="es-ES"/>
        </w:rPr>
        <w:t>”, “alias&lt;</w:t>
      </w:r>
      <w:proofErr w:type="spellStart"/>
      <w:r>
        <w:rPr>
          <w:lang w:val="es-ES"/>
        </w:rPr>
        <w:t>identificador@dominio</w:t>
      </w:r>
      <w:proofErr w:type="spellEnd"/>
      <w:r>
        <w:rPr>
          <w:lang w:val="es-ES"/>
        </w:rPr>
        <w:t>&gt;”; el administrador puede tener direcciones de correo electrónico con el formato “identificador@” o “alias&lt;identificador@&gt;”. El identificador es una cadena alfanumérica, el dominio es una secuencia de cadenas alfanuméricas y el alias es una secuencia de cadenas alfanuméricas separadas por espacios.</w:t>
      </w:r>
    </w:p>
    <w:p w:rsidR="00607E11" w:rsidRPr="006B6E8E" w:rsidRDefault="00756771" w:rsidP="00976AC9">
      <w:pPr>
        <w:pStyle w:val="Prrafodelista"/>
        <w:numPr>
          <w:ilvl w:val="0"/>
          <w:numId w:val="30"/>
        </w:numPr>
        <w:rPr>
          <w:lang w:val="es-ES"/>
        </w:rPr>
      </w:pPr>
      <w:r w:rsidRPr="006B6E8E">
        <w:rPr>
          <w:lang w:val="es-ES"/>
        </w:rPr>
        <w:t>Restau</w:t>
      </w:r>
      <w:r w:rsidR="00A47858" w:rsidRPr="006B6E8E">
        <w:rPr>
          <w:lang w:val="es-ES"/>
        </w:rPr>
        <w:t>rantes puede</w:t>
      </w:r>
      <w:r w:rsidR="00E66DF4">
        <w:rPr>
          <w:lang w:val="es-ES"/>
        </w:rPr>
        <w:t>n</w:t>
      </w:r>
      <w:r w:rsidR="00A47858" w:rsidRPr="006B6E8E">
        <w:rPr>
          <w:lang w:val="es-ES"/>
        </w:rPr>
        <w:t xml:space="preserve"> publicar carta</w:t>
      </w:r>
      <w:r w:rsidR="00E66DF4">
        <w:rPr>
          <w:lang w:val="es-ES"/>
        </w:rPr>
        <w:t>s</w:t>
      </w:r>
      <w:r w:rsidR="00A47858" w:rsidRPr="006B6E8E">
        <w:rPr>
          <w:lang w:val="es-ES"/>
        </w:rPr>
        <w:t xml:space="preserve"> de comida. Para cada carta</w:t>
      </w:r>
      <w:r w:rsidRPr="006B6E8E">
        <w:rPr>
          <w:lang w:val="es-ES"/>
        </w:rPr>
        <w:t xml:space="preserve"> de comida</w:t>
      </w:r>
      <w:r w:rsidR="00270523">
        <w:rPr>
          <w:lang w:val="es-ES"/>
        </w:rPr>
        <w:t>,</w:t>
      </w:r>
      <w:r w:rsidRPr="006B6E8E">
        <w:rPr>
          <w:lang w:val="es-ES"/>
        </w:rPr>
        <w:t xml:space="preserve"> el </w:t>
      </w:r>
      <w:r w:rsidR="00E66DF4">
        <w:rPr>
          <w:lang w:val="es-ES"/>
        </w:rPr>
        <w:t>s</w:t>
      </w:r>
      <w:r w:rsidRPr="006B6E8E">
        <w:rPr>
          <w:lang w:val="es-ES"/>
        </w:rPr>
        <w:t xml:space="preserve">istema debe </w:t>
      </w:r>
      <w:r w:rsidR="00E66DF4">
        <w:rPr>
          <w:lang w:val="es-ES"/>
        </w:rPr>
        <w:t>almacenar el tí</w:t>
      </w:r>
      <w:r w:rsidR="00A47858" w:rsidRPr="006B6E8E">
        <w:rPr>
          <w:lang w:val="es-ES"/>
        </w:rPr>
        <w:t>tulo y una lista de platos.</w:t>
      </w:r>
    </w:p>
    <w:p w:rsidR="00A47858" w:rsidRPr="006B6E8E" w:rsidRDefault="00A47858" w:rsidP="00976AC9">
      <w:pPr>
        <w:pStyle w:val="Prrafodelista"/>
        <w:numPr>
          <w:ilvl w:val="0"/>
          <w:numId w:val="30"/>
        </w:numPr>
        <w:rPr>
          <w:lang w:val="es-ES"/>
        </w:rPr>
      </w:pPr>
      <w:r w:rsidRPr="006B6E8E">
        <w:rPr>
          <w:lang w:val="es-ES"/>
        </w:rPr>
        <w:t xml:space="preserve">Restaurantes pueden crear platos. Para cada plato, el </w:t>
      </w:r>
      <w:r w:rsidR="00E66DF4">
        <w:rPr>
          <w:lang w:val="es-ES"/>
        </w:rPr>
        <w:t>si</w:t>
      </w:r>
      <w:r w:rsidRPr="006B6E8E">
        <w:rPr>
          <w:lang w:val="es-ES"/>
        </w:rPr>
        <w:t xml:space="preserve">stema </w:t>
      </w:r>
      <w:r w:rsidR="00E66DF4">
        <w:rPr>
          <w:lang w:val="es-ES"/>
        </w:rPr>
        <w:t>debe almacenar</w:t>
      </w:r>
      <w:r w:rsidRPr="006B6E8E">
        <w:rPr>
          <w:lang w:val="es-ES"/>
        </w:rPr>
        <w:t xml:space="preserve"> el nombre del plato, una descripción, </w:t>
      </w:r>
      <w:r w:rsidR="00ED6E38" w:rsidRPr="006B6E8E">
        <w:rPr>
          <w:lang w:val="es-ES"/>
        </w:rPr>
        <w:t>una foto,</w:t>
      </w:r>
      <w:r w:rsidR="00E66DF4">
        <w:rPr>
          <w:lang w:val="es-ES"/>
        </w:rPr>
        <w:t xml:space="preserve"> </w:t>
      </w:r>
      <w:r w:rsidR="00D125E2" w:rsidRPr="006B6E8E">
        <w:rPr>
          <w:lang w:val="es-ES"/>
        </w:rPr>
        <w:t xml:space="preserve">el precio del plato, </w:t>
      </w:r>
      <w:r w:rsidRPr="006B6E8E">
        <w:rPr>
          <w:lang w:val="es-ES"/>
        </w:rPr>
        <w:t xml:space="preserve">el tipo de plato, que puede ser DESAYUNO, ALMUERZO, CENA </w:t>
      </w:r>
      <w:r w:rsidR="00D125E2" w:rsidRPr="006B6E8E">
        <w:rPr>
          <w:lang w:val="es-ES"/>
        </w:rPr>
        <w:t>y POSTRE y una lista con los nombres de los ingredientes</w:t>
      </w:r>
      <w:r w:rsidR="00E66DF4">
        <w:rPr>
          <w:lang w:val="es-ES"/>
        </w:rPr>
        <w:t xml:space="preserve"> que se usan para llevar a cabo el plato</w:t>
      </w:r>
      <w:r w:rsidRPr="006B6E8E">
        <w:rPr>
          <w:lang w:val="es-ES"/>
        </w:rPr>
        <w:t>.</w:t>
      </w:r>
    </w:p>
    <w:p w:rsidR="00D125E2" w:rsidRPr="006B6E8E" w:rsidRDefault="00E66DF4" w:rsidP="00D125E2">
      <w:pPr>
        <w:pStyle w:val="Prrafodelista"/>
        <w:numPr>
          <w:ilvl w:val="0"/>
          <w:numId w:val="30"/>
        </w:numPr>
        <w:rPr>
          <w:lang w:val="es-ES"/>
        </w:rPr>
      </w:pPr>
      <w:r>
        <w:rPr>
          <w:lang w:val="es-ES"/>
        </w:rPr>
        <w:t xml:space="preserve">Clientes pueden realizar </w:t>
      </w:r>
      <w:r w:rsidR="00D125E2" w:rsidRPr="006B6E8E">
        <w:rPr>
          <w:lang w:val="es-ES"/>
        </w:rPr>
        <w:t>pedido</w:t>
      </w:r>
      <w:r>
        <w:rPr>
          <w:lang w:val="es-ES"/>
        </w:rPr>
        <w:t>s</w:t>
      </w:r>
      <w:r w:rsidR="00D125E2" w:rsidRPr="006B6E8E">
        <w:rPr>
          <w:lang w:val="es-ES"/>
        </w:rPr>
        <w:t xml:space="preserve">. Para cada pedido, el Sistema </w:t>
      </w:r>
      <w:r>
        <w:rPr>
          <w:lang w:val="es-ES"/>
        </w:rPr>
        <w:t>debe almacenar</w:t>
      </w:r>
      <w:r w:rsidR="00D125E2" w:rsidRPr="006B6E8E">
        <w:rPr>
          <w:lang w:val="es-ES"/>
        </w:rPr>
        <w:t xml:space="preserve"> </w:t>
      </w:r>
      <w:r w:rsidR="00B971CC" w:rsidRPr="006B6E8E">
        <w:rPr>
          <w:lang w:val="es-ES"/>
        </w:rPr>
        <w:t>el estado</w:t>
      </w:r>
      <w:r w:rsidR="00FD695D" w:rsidRPr="006B6E8E">
        <w:rPr>
          <w:lang w:val="es-ES"/>
        </w:rPr>
        <w:t xml:space="preserve"> del pedido</w:t>
      </w:r>
      <w:r w:rsidR="00B971CC" w:rsidRPr="006B6E8E">
        <w:rPr>
          <w:lang w:val="es-ES"/>
        </w:rPr>
        <w:t xml:space="preserve">, que puede ser PENDIENTE, RECHAZADO o ACEPTADO, </w:t>
      </w:r>
      <w:r>
        <w:rPr>
          <w:lang w:val="es-ES"/>
        </w:rPr>
        <w:t>un</w:t>
      </w:r>
      <w:r w:rsidR="00FD695D" w:rsidRPr="006B6E8E">
        <w:rPr>
          <w:lang w:val="es-ES"/>
        </w:rPr>
        <w:t xml:space="preserve"> modo borrador, que puede ser FINAL y BORRADOR,  la </w:t>
      </w:r>
      <w:r w:rsidR="00D125E2" w:rsidRPr="006B6E8E">
        <w:rPr>
          <w:lang w:val="es-ES"/>
        </w:rPr>
        <w:t>fecha en la que se realizó el pedido</w:t>
      </w:r>
      <w:r>
        <w:rPr>
          <w:lang w:val="es-ES"/>
        </w:rPr>
        <w:t>, uno o má</w:t>
      </w:r>
      <w:r w:rsidR="00D125E2" w:rsidRPr="006B6E8E">
        <w:rPr>
          <w:lang w:val="es-ES"/>
        </w:rPr>
        <w:t>s platos y el precio total</w:t>
      </w:r>
      <w:r>
        <w:rPr>
          <w:lang w:val="es-ES"/>
        </w:rPr>
        <w:t xml:space="preserve"> del pedido</w:t>
      </w:r>
      <w:r w:rsidR="00D125E2" w:rsidRPr="006B6E8E">
        <w:rPr>
          <w:lang w:val="es-ES"/>
        </w:rPr>
        <w:t xml:space="preserve">. </w:t>
      </w:r>
      <w:r>
        <w:rPr>
          <w:lang w:val="es-ES"/>
        </w:rPr>
        <w:t>Cada pedido se identifica mediante un identificador único que sigue el siguiente patrón: “</w:t>
      </w:r>
      <w:r w:rsidR="00270523">
        <w:rPr>
          <w:lang w:val="es-ES"/>
        </w:rPr>
        <w:t>XXXX-</w:t>
      </w:r>
      <w:proofErr w:type="spellStart"/>
      <w:r w:rsidR="00270523">
        <w:rPr>
          <w:lang w:val="es-ES"/>
        </w:rPr>
        <w:t>ddmmyy</w:t>
      </w:r>
      <w:proofErr w:type="spellEnd"/>
      <w:r>
        <w:rPr>
          <w:lang w:val="es-ES"/>
        </w:rPr>
        <w:t>”</w:t>
      </w:r>
      <w:r w:rsidR="00270523">
        <w:rPr>
          <w:lang w:val="es-ES"/>
        </w:rPr>
        <w:t xml:space="preserve"> donde “XXXX” son las primeras cuatro letras del nombre de la organización y “</w:t>
      </w:r>
      <w:proofErr w:type="spellStart"/>
      <w:r w:rsidR="00270523">
        <w:rPr>
          <w:lang w:val="es-ES"/>
        </w:rPr>
        <w:t>ddmmyy</w:t>
      </w:r>
      <w:proofErr w:type="spellEnd"/>
      <w:r w:rsidR="00270523">
        <w:rPr>
          <w:lang w:val="es-ES"/>
        </w:rPr>
        <w:t>” se refiere al día, mes y año que se realiza el pedido.</w:t>
      </w:r>
    </w:p>
    <w:p w:rsidR="00D125E2" w:rsidRPr="006B6E8E" w:rsidRDefault="00D125E2" w:rsidP="00D125E2">
      <w:pPr>
        <w:pStyle w:val="Prrafodelista"/>
        <w:numPr>
          <w:ilvl w:val="0"/>
          <w:numId w:val="30"/>
        </w:numPr>
        <w:rPr>
          <w:lang w:val="es-ES"/>
        </w:rPr>
      </w:pPr>
      <w:r w:rsidRPr="006B6E8E">
        <w:rPr>
          <w:lang w:val="es-ES"/>
        </w:rPr>
        <w:lastRenderedPageBreak/>
        <w:t>Clientes realiza</w:t>
      </w:r>
      <w:r w:rsidR="00353F55" w:rsidRPr="006B6E8E">
        <w:rPr>
          <w:lang w:val="es-ES"/>
        </w:rPr>
        <w:t>n valoraciones. Para cada valoración</w:t>
      </w:r>
      <w:r w:rsidR="00270523">
        <w:rPr>
          <w:lang w:val="es-ES"/>
        </w:rPr>
        <w:t>,</w:t>
      </w:r>
      <w:r w:rsidR="00353F55" w:rsidRPr="006B6E8E">
        <w:rPr>
          <w:lang w:val="es-ES"/>
        </w:rPr>
        <w:t xml:space="preserve"> el </w:t>
      </w:r>
      <w:r w:rsidR="00270523">
        <w:rPr>
          <w:lang w:val="es-ES"/>
        </w:rPr>
        <w:t>s</w:t>
      </w:r>
      <w:r w:rsidR="00353F55" w:rsidRPr="006B6E8E">
        <w:rPr>
          <w:lang w:val="es-ES"/>
        </w:rPr>
        <w:t xml:space="preserve">istema </w:t>
      </w:r>
      <w:r w:rsidR="00270523">
        <w:rPr>
          <w:lang w:val="es-ES"/>
        </w:rPr>
        <w:t>debe almacenar</w:t>
      </w:r>
      <w:r w:rsidR="00353F55" w:rsidRPr="006B6E8E">
        <w:rPr>
          <w:lang w:val="es-ES"/>
        </w:rPr>
        <w:t xml:space="preserve"> el restaurante</w:t>
      </w:r>
      <w:r w:rsidR="00270523">
        <w:rPr>
          <w:lang w:val="es-ES"/>
        </w:rPr>
        <w:t xml:space="preserve"> al que va dirigido, la valoración, que es un número entre 0 y 10, ambos incluidos,</w:t>
      </w:r>
      <w:r w:rsidR="00353F55" w:rsidRPr="006B6E8E">
        <w:rPr>
          <w:lang w:val="es-ES"/>
        </w:rPr>
        <w:t xml:space="preserve"> y un comentario.</w:t>
      </w:r>
    </w:p>
    <w:p w:rsidR="00353F55" w:rsidRPr="006B6E8E" w:rsidRDefault="00353F55" w:rsidP="00353F55">
      <w:pPr>
        <w:pStyle w:val="Prrafodelista"/>
        <w:numPr>
          <w:ilvl w:val="0"/>
          <w:numId w:val="30"/>
        </w:numPr>
        <w:rPr>
          <w:lang w:val="es-ES"/>
        </w:rPr>
      </w:pPr>
      <w:r w:rsidRPr="006B6E8E">
        <w:rPr>
          <w:lang w:val="es-ES"/>
        </w:rPr>
        <w:t xml:space="preserve">Clientes </w:t>
      </w:r>
      <w:r w:rsidR="00270523">
        <w:rPr>
          <w:lang w:val="es-ES"/>
        </w:rPr>
        <w:t>tienen un buscador. Para cada buscador,</w:t>
      </w:r>
      <w:r w:rsidRPr="006B6E8E">
        <w:rPr>
          <w:lang w:val="es-ES"/>
        </w:rPr>
        <w:t xml:space="preserve"> el </w:t>
      </w:r>
      <w:r w:rsidR="00270523">
        <w:rPr>
          <w:lang w:val="es-ES"/>
        </w:rPr>
        <w:t>s</w:t>
      </w:r>
      <w:r w:rsidRPr="006B6E8E">
        <w:rPr>
          <w:lang w:val="es-ES"/>
        </w:rPr>
        <w:t xml:space="preserve">istema </w:t>
      </w:r>
      <w:r w:rsidR="00270523">
        <w:rPr>
          <w:lang w:val="es-ES"/>
        </w:rPr>
        <w:t xml:space="preserve">debe almacenar la especialidad del restaurante </w:t>
      </w:r>
      <w:r w:rsidRPr="006B6E8E">
        <w:rPr>
          <w:lang w:val="es-ES"/>
        </w:rPr>
        <w:t>y el nombre del restaurante.</w:t>
      </w:r>
    </w:p>
    <w:p w:rsidR="00ED6E38" w:rsidRPr="006B6E8E" w:rsidRDefault="00270523" w:rsidP="00353F55">
      <w:pPr>
        <w:pStyle w:val="Prrafodelista"/>
        <w:numPr>
          <w:ilvl w:val="0"/>
          <w:numId w:val="30"/>
        </w:numPr>
        <w:rPr>
          <w:lang w:val="es-ES"/>
        </w:rPr>
      </w:pPr>
      <w:r>
        <w:rPr>
          <w:lang w:val="es-ES"/>
        </w:rPr>
        <w:t>Restaurantes pueden registrar sus perfiles sociales. El sistema debe almacenar la siguiente información sobre ellos: un Nick, el nombre de la red social y un enlace a su perfil social.</w:t>
      </w:r>
    </w:p>
    <w:p w:rsidR="00353F55" w:rsidRPr="006B6E8E" w:rsidRDefault="00270523" w:rsidP="00353F55">
      <w:pPr>
        <w:pStyle w:val="Ttulo4"/>
        <w:rPr>
          <w:i w:val="0"/>
          <w:lang w:val="es-ES"/>
        </w:rPr>
      </w:pPr>
      <w:r>
        <w:rPr>
          <w:i w:val="0"/>
          <w:lang w:val="es-ES"/>
        </w:rPr>
        <w:t>Requisitos funcionales</w:t>
      </w:r>
      <w:r w:rsidR="00353F55" w:rsidRPr="006B6E8E">
        <w:rPr>
          <w:i w:val="0"/>
          <w:lang w:val="es-ES"/>
        </w:rPr>
        <w:t>.</w:t>
      </w:r>
    </w:p>
    <w:p w:rsidR="00353F55" w:rsidRPr="006B6E8E" w:rsidRDefault="00353F55" w:rsidP="00353F55">
      <w:pPr>
        <w:rPr>
          <w:lang w:val="es-ES"/>
        </w:rPr>
      </w:pPr>
    </w:p>
    <w:p w:rsidR="00353F55" w:rsidRPr="006B6E8E" w:rsidRDefault="00270523" w:rsidP="00353F55">
      <w:pPr>
        <w:pStyle w:val="Prrafodelista"/>
        <w:numPr>
          <w:ilvl w:val="0"/>
          <w:numId w:val="31"/>
        </w:numPr>
        <w:rPr>
          <w:lang w:val="es-ES"/>
        </w:rPr>
      </w:pPr>
      <w:r>
        <w:rPr>
          <w:lang w:val="es-ES"/>
        </w:rPr>
        <w:t>Un actor que no está autenticado</w:t>
      </w:r>
      <w:r w:rsidR="00B971CC" w:rsidRPr="006B6E8E">
        <w:rPr>
          <w:lang w:val="es-ES"/>
        </w:rPr>
        <w:t xml:space="preserve"> debe ser capaz de:</w:t>
      </w:r>
    </w:p>
    <w:p w:rsidR="00B971CC" w:rsidRPr="006B6E8E" w:rsidRDefault="00B971CC" w:rsidP="00B971CC">
      <w:pPr>
        <w:pStyle w:val="Prrafodelista"/>
        <w:numPr>
          <w:ilvl w:val="0"/>
          <w:numId w:val="32"/>
        </w:numPr>
        <w:rPr>
          <w:lang w:val="es-ES"/>
        </w:rPr>
      </w:pPr>
      <w:r w:rsidRPr="006B6E8E">
        <w:rPr>
          <w:lang w:val="es-ES"/>
        </w:rPr>
        <w:t>Registrarse en el Sistema</w:t>
      </w:r>
      <w:r w:rsidR="001F03E3">
        <w:rPr>
          <w:lang w:val="es-ES"/>
        </w:rPr>
        <w:t xml:space="preserve"> como restaurante</w:t>
      </w:r>
      <w:r w:rsidRPr="006B6E8E">
        <w:rPr>
          <w:lang w:val="es-ES"/>
        </w:rPr>
        <w:t xml:space="preserve"> o como cliente.</w:t>
      </w:r>
    </w:p>
    <w:p w:rsidR="00B971CC" w:rsidRPr="006B6E8E" w:rsidRDefault="00B971CC" w:rsidP="00B971CC">
      <w:pPr>
        <w:pStyle w:val="Prrafodelista"/>
        <w:numPr>
          <w:ilvl w:val="0"/>
          <w:numId w:val="32"/>
        </w:numPr>
        <w:rPr>
          <w:lang w:val="es-ES"/>
        </w:rPr>
      </w:pPr>
      <w:r w:rsidRPr="006B6E8E">
        <w:rPr>
          <w:lang w:val="es-ES"/>
        </w:rPr>
        <w:t>Listar todos los restaurantes y accede</w:t>
      </w:r>
      <w:r w:rsidR="001F03E3">
        <w:rPr>
          <w:lang w:val="es-ES"/>
        </w:rPr>
        <w:t>r</w:t>
      </w:r>
      <w:r w:rsidRPr="006B6E8E">
        <w:rPr>
          <w:lang w:val="es-ES"/>
        </w:rPr>
        <w:t xml:space="preserve"> a sus cartas.</w:t>
      </w:r>
    </w:p>
    <w:p w:rsidR="00B971CC" w:rsidRPr="006B6E8E" w:rsidRDefault="001F03E3" w:rsidP="00B971CC">
      <w:pPr>
        <w:pStyle w:val="Prrafodelista"/>
        <w:numPr>
          <w:ilvl w:val="0"/>
          <w:numId w:val="31"/>
        </w:numPr>
        <w:rPr>
          <w:lang w:val="es-ES"/>
        </w:rPr>
      </w:pPr>
      <w:r>
        <w:rPr>
          <w:lang w:val="es-ES"/>
        </w:rPr>
        <w:t>Un actor que está autenticado</w:t>
      </w:r>
      <w:r w:rsidR="00B971CC" w:rsidRPr="006B6E8E">
        <w:rPr>
          <w:lang w:val="es-ES"/>
        </w:rPr>
        <w:t xml:space="preserve"> en el </w:t>
      </w:r>
      <w:r>
        <w:rPr>
          <w:lang w:val="es-ES"/>
        </w:rPr>
        <w:t>sistema</w:t>
      </w:r>
      <w:r w:rsidR="00B971CC" w:rsidRPr="006B6E8E">
        <w:rPr>
          <w:lang w:val="es-ES"/>
        </w:rPr>
        <w:t xml:space="preserve"> debe ser capaz de:</w:t>
      </w:r>
    </w:p>
    <w:p w:rsidR="00B971CC" w:rsidRPr="006B6E8E" w:rsidRDefault="00B971CC" w:rsidP="00B971CC">
      <w:pPr>
        <w:pStyle w:val="Prrafodelista"/>
        <w:numPr>
          <w:ilvl w:val="0"/>
          <w:numId w:val="33"/>
        </w:numPr>
        <w:rPr>
          <w:lang w:val="es-ES"/>
        </w:rPr>
      </w:pPr>
      <w:r w:rsidRPr="006B6E8E">
        <w:rPr>
          <w:lang w:val="es-ES"/>
        </w:rPr>
        <w:t>Hacer lo mismo que un actor q</w:t>
      </w:r>
      <w:r w:rsidR="001F03E3">
        <w:rPr>
          <w:lang w:val="es-ES"/>
        </w:rPr>
        <w:t xml:space="preserve">ue no está </w:t>
      </w:r>
      <w:r w:rsidRPr="006B6E8E">
        <w:rPr>
          <w:lang w:val="es-ES"/>
        </w:rPr>
        <w:t>autenticado, pero registrado en el Sistema.</w:t>
      </w:r>
    </w:p>
    <w:p w:rsidR="00B971CC" w:rsidRPr="006B6E8E" w:rsidRDefault="001F03E3" w:rsidP="00B971CC">
      <w:pPr>
        <w:pStyle w:val="Prrafodelista"/>
        <w:numPr>
          <w:ilvl w:val="0"/>
          <w:numId w:val="33"/>
        </w:numPr>
        <w:rPr>
          <w:lang w:val="es-ES"/>
        </w:rPr>
      </w:pPr>
      <w:r>
        <w:rPr>
          <w:lang w:val="es-ES"/>
        </w:rPr>
        <w:t>Mostrar y e</w:t>
      </w:r>
      <w:r w:rsidR="00B971CC" w:rsidRPr="006B6E8E">
        <w:rPr>
          <w:lang w:val="es-ES"/>
        </w:rPr>
        <w:t>ditar sus datos personales.</w:t>
      </w:r>
    </w:p>
    <w:p w:rsidR="00353F55" w:rsidRPr="006B6E8E" w:rsidRDefault="00B971CC" w:rsidP="000B2193">
      <w:pPr>
        <w:pStyle w:val="Prrafodelista"/>
        <w:numPr>
          <w:ilvl w:val="0"/>
          <w:numId w:val="31"/>
        </w:numPr>
        <w:rPr>
          <w:lang w:val="es-ES"/>
        </w:rPr>
      </w:pPr>
      <w:r w:rsidRPr="006B6E8E">
        <w:rPr>
          <w:lang w:val="es-ES"/>
        </w:rPr>
        <w:t>Un actor que está autenticado como restaurant</w:t>
      </w:r>
      <w:r w:rsidR="001F03E3">
        <w:rPr>
          <w:lang w:val="es-ES"/>
        </w:rPr>
        <w:t>e</w:t>
      </w:r>
      <w:r w:rsidRPr="006B6E8E">
        <w:rPr>
          <w:lang w:val="es-ES"/>
        </w:rPr>
        <w:t xml:space="preserve"> debe ser capaz de:</w:t>
      </w:r>
    </w:p>
    <w:p w:rsidR="00B971CC" w:rsidRPr="006B6E8E" w:rsidRDefault="00B971CC" w:rsidP="00B971CC">
      <w:pPr>
        <w:pStyle w:val="Prrafodelista"/>
        <w:numPr>
          <w:ilvl w:val="0"/>
          <w:numId w:val="34"/>
        </w:numPr>
        <w:rPr>
          <w:lang w:val="es-ES"/>
        </w:rPr>
      </w:pPr>
      <w:r w:rsidRPr="006B6E8E">
        <w:rPr>
          <w:lang w:val="es-ES"/>
        </w:rPr>
        <w:t>Manejar su carta, que incluye crearla, mostrarla y modificarla.</w:t>
      </w:r>
    </w:p>
    <w:p w:rsidR="00B971CC" w:rsidRPr="006B6E8E" w:rsidRDefault="00B971CC" w:rsidP="00B971CC">
      <w:pPr>
        <w:pStyle w:val="Prrafodelista"/>
        <w:numPr>
          <w:ilvl w:val="0"/>
          <w:numId w:val="34"/>
        </w:numPr>
        <w:rPr>
          <w:lang w:val="es-ES"/>
        </w:rPr>
      </w:pPr>
      <w:r w:rsidRPr="006B6E8E">
        <w:rPr>
          <w:lang w:val="es-ES"/>
        </w:rPr>
        <w:t>Manejar sus platos, que incluye crearlos,</w:t>
      </w:r>
      <w:r w:rsidR="001F03E3">
        <w:rPr>
          <w:lang w:val="es-ES"/>
        </w:rPr>
        <w:t xml:space="preserve"> </w:t>
      </w:r>
      <w:r w:rsidRPr="006B6E8E">
        <w:rPr>
          <w:lang w:val="es-ES"/>
        </w:rPr>
        <w:t>listarlos, modificarlos, mostrarlos y eliminarlos.</w:t>
      </w:r>
    </w:p>
    <w:p w:rsidR="00FD695D" w:rsidRPr="006B6E8E" w:rsidRDefault="00B971CC" w:rsidP="00FD695D">
      <w:pPr>
        <w:pStyle w:val="Prrafodelista"/>
        <w:numPr>
          <w:ilvl w:val="0"/>
          <w:numId w:val="34"/>
        </w:numPr>
        <w:rPr>
          <w:lang w:val="es-ES"/>
        </w:rPr>
      </w:pPr>
      <w:r w:rsidRPr="006B6E8E">
        <w:rPr>
          <w:lang w:val="es-ES"/>
        </w:rPr>
        <w:t>Manejar sus</w:t>
      </w:r>
      <w:r w:rsidR="00FD695D" w:rsidRPr="006B6E8E">
        <w:rPr>
          <w:lang w:val="es-ES"/>
        </w:rPr>
        <w:t xml:space="preserve"> pedidos, que incluye listarlos, aceptarlos y rechazarlos. Si un pedid</w:t>
      </w:r>
      <w:r w:rsidR="001F03E3">
        <w:rPr>
          <w:lang w:val="es-ES"/>
        </w:rPr>
        <w:t>o cambia del estado de PENDIENTE</w:t>
      </w:r>
      <w:r w:rsidR="00FD695D" w:rsidRPr="006B6E8E">
        <w:rPr>
          <w:lang w:val="es-ES"/>
        </w:rPr>
        <w:t xml:space="preserve"> a cualquier otro estado, dicho pedido no puede cambiar de estado.</w:t>
      </w:r>
    </w:p>
    <w:p w:rsidR="00ED6E38" w:rsidRPr="006B6E8E" w:rsidRDefault="00ED6E38" w:rsidP="00FD695D">
      <w:pPr>
        <w:pStyle w:val="Prrafodelista"/>
        <w:numPr>
          <w:ilvl w:val="0"/>
          <w:numId w:val="34"/>
        </w:numPr>
        <w:rPr>
          <w:lang w:val="es-ES"/>
        </w:rPr>
      </w:pPr>
      <w:r w:rsidRPr="006B6E8E">
        <w:rPr>
          <w:lang w:val="es-ES"/>
        </w:rPr>
        <w:t>Manejar sus perfiles sociales, que incluye listarlos, mostrarlos, crearlos, modificarlos y eliminarlos.</w:t>
      </w:r>
    </w:p>
    <w:p w:rsidR="00FD695D" w:rsidRPr="006B6E8E" w:rsidRDefault="00FD695D" w:rsidP="00FD695D">
      <w:pPr>
        <w:pStyle w:val="Prrafodelista"/>
        <w:numPr>
          <w:ilvl w:val="0"/>
          <w:numId w:val="31"/>
        </w:numPr>
        <w:rPr>
          <w:lang w:val="es-ES"/>
        </w:rPr>
      </w:pPr>
      <w:r w:rsidRPr="006B6E8E">
        <w:rPr>
          <w:lang w:val="es-ES"/>
        </w:rPr>
        <w:t>Un actor que está autenticado como cliente debe ser capaz de:</w:t>
      </w:r>
    </w:p>
    <w:p w:rsidR="00FD695D" w:rsidRPr="006B6E8E" w:rsidRDefault="00FD695D" w:rsidP="00A60318">
      <w:pPr>
        <w:pStyle w:val="Prrafodelista"/>
        <w:numPr>
          <w:ilvl w:val="0"/>
          <w:numId w:val="35"/>
        </w:numPr>
        <w:rPr>
          <w:lang w:val="es-ES"/>
        </w:rPr>
      </w:pPr>
      <w:r w:rsidRPr="006B6E8E">
        <w:rPr>
          <w:lang w:val="es-ES"/>
        </w:rPr>
        <w:t>Manejar sus pedidos, que incluye crearlos, listarlos, mostrarlos, modificarlos y eliminarlos. Cuando un cliente realiza un pedido, este se creará con el estado PENDIENTE y es el r</w:t>
      </w:r>
      <w:r w:rsidR="001F03E3">
        <w:rPr>
          <w:lang w:val="es-ES"/>
        </w:rPr>
        <w:t>estaurante</w:t>
      </w:r>
      <w:r w:rsidRPr="006B6E8E">
        <w:rPr>
          <w:lang w:val="es-ES"/>
        </w:rPr>
        <w:t xml:space="preserve"> el que modifica dicho estado </w:t>
      </w:r>
      <w:r w:rsidR="001F03E3" w:rsidRPr="006B6E8E">
        <w:rPr>
          <w:lang w:val="es-ES"/>
        </w:rPr>
        <w:t>ha</w:t>
      </w:r>
      <w:r w:rsidR="001F03E3">
        <w:rPr>
          <w:lang w:val="es-ES"/>
        </w:rPr>
        <w:t xml:space="preserve"> ACEPTADO o ha</w:t>
      </w:r>
      <w:r w:rsidRPr="006B6E8E">
        <w:rPr>
          <w:lang w:val="es-ES"/>
        </w:rPr>
        <w:t xml:space="preserve"> RECHAZADO.</w:t>
      </w:r>
      <w:r w:rsidR="00A60318" w:rsidRPr="006B6E8E">
        <w:rPr>
          <w:lang w:val="es-ES"/>
        </w:rPr>
        <w:t xml:space="preserve"> El cliente podrá añadir platos mientras esté en modo BORRADOR. Una vez que el cliente realice el pedido, dicho estado pasará a FINAL y no se podrá</w:t>
      </w:r>
      <w:r w:rsidR="001F03E3">
        <w:rPr>
          <w:lang w:val="es-ES"/>
        </w:rPr>
        <w:t>n añadir má</w:t>
      </w:r>
      <w:r w:rsidR="00A60318" w:rsidRPr="006B6E8E">
        <w:rPr>
          <w:lang w:val="es-ES"/>
        </w:rPr>
        <w:t>s platos al pedido.</w:t>
      </w:r>
    </w:p>
    <w:p w:rsidR="00A60318" w:rsidRPr="006B6E8E" w:rsidRDefault="00A60318" w:rsidP="00A60318">
      <w:pPr>
        <w:pStyle w:val="Prrafodelista"/>
        <w:numPr>
          <w:ilvl w:val="0"/>
          <w:numId w:val="35"/>
        </w:numPr>
        <w:rPr>
          <w:lang w:val="es-ES"/>
        </w:rPr>
      </w:pPr>
      <w:r w:rsidRPr="006B6E8E">
        <w:rPr>
          <w:lang w:val="es-ES"/>
        </w:rPr>
        <w:t>Manejar sus valoraciones, que incluye listarlas, crearlas, mostrarlas, modificarlas y eliminarlas.</w:t>
      </w:r>
    </w:p>
    <w:p w:rsidR="00A60318" w:rsidRPr="006B6E8E" w:rsidRDefault="00A60318" w:rsidP="00A60318">
      <w:pPr>
        <w:pStyle w:val="Prrafodelista"/>
        <w:numPr>
          <w:ilvl w:val="0"/>
          <w:numId w:val="35"/>
        </w:numPr>
        <w:rPr>
          <w:lang w:val="es-ES"/>
        </w:rPr>
      </w:pPr>
      <w:r w:rsidRPr="006B6E8E">
        <w:rPr>
          <w:lang w:val="es-ES"/>
        </w:rPr>
        <w:t>Manejar su buscador, que incluye actualizar el criterio de</w:t>
      </w:r>
      <w:r w:rsidR="001F03E3">
        <w:rPr>
          <w:lang w:val="es-ES"/>
        </w:rPr>
        <w:t xml:space="preserve"> bú</w:t>
      </w:r>
      <w:r w:rsidRPr="006B6E8E">
        <w:rPr>
          <w:lang w:val="es-ES"/>
        </w:rPr>
        <w:t>squeda, l</w:t>
      </w:r>
      <w:r w:rsidR="001F03E3">
        <w:rPr>
          <w:lang w:val="es-ES"/>
        </w:rPr>
        <w:t>istar los resultados y limpiar el buscador</w:t>
      </w:r>
      <w:r w:rsidRPr="006B6E8E">
        <w:rPr>
          <w:lang w:val="es-ES"/>
        </w:rPr>
        <w:t>.</w:t>
      </w:r>
    </w:p>
    <w:p w:rsidR="00A60318" w:rsidRPr="006B6E8E" w:rsidRDefault="00A60318" w:rsidP="00A60318">
      <w:pPr>
        <w:pStyle w:val="Prrafodelista"/>
        <w:numPr>
          <w:ilvl w:val="0"/>
          <w:numId w:val="31"/>
        </w:numPr>
        <w:rPr>
          <w:lang w:val="es-ES"/>
        </w:rPr>
      </w:pPr>
      <w:r w:rsidRPr="006B6E8E">
        <w:rPr>
          <w:lang w:val="es-ES"/>
        </w:rPr>
        <w:t>Un actor que esta autenticado como administrador debe ser capaz de:</w:t>
      </w:r>
    </w:p>
    <w:p w:rsidR="00A60318" w:rsidRPr="006B6E8E" w:rsidRDefault="00A60318" w:rsidP="00A60318">
      <w:pPr>
        <w:pStyle w:val="Prrafodelista"/>
        <w:numPr>
          <w:ilvl w:val="0"/>
          <w:numId w:val="36"/>
        </w:numPr>
        <w:rPr>
          <w:lang w:val="es-ES"/>
        </w:rPr>
      </w:pPr>
      <w:r w:rsidRPr="006B6E8E">
        <w:rPr>
          <w:lang w:val="es-ES"/>
        </w:rPr>
        <w:t>Crear nuevas cuentas para nuevos administradores.</w:t>
      </w:r>
    </w:p>
    <w:p w:rsidR="00A60318" w:rsidRPr="006B6E8E" w:rsidRDefault="00A60318" w:rsidP="00A60318">
      <w:pPr>
        <w:pStyle w:val="Prrafodelista"/>
        <w:numPr>
          <w:ilvl w:val="0"/>
          <w:numId w:val="36"/>
        </w:numPr>
        <w:rPr>
          <w:lang w:val="es-ES"/>
        </w:rPr>
      </w:pPr>
      <w:r w:rsidRPr="006B6E8E">
        <w:rPr>
          <w:lang w:val="es-ES"/>
        </w:rPr>
        <w:t>Mostrar un tablero con la siguiente información:</w:t>
      </w:r>
    </w:p>
    <w:p w:rsidR="00A60318" w:rsidRPr="006B6E8E" w:rsidRDefault="00A60318" w:rsidP="00A60318">
      <w:pPr>
        <w:pStyle w:val="Prrafodelista"/>
        <w:numPr>
          <w:ilvl w:val="1"/>
          <w:numId w:val="36"/>
        </w:numPr>
        <w:rPr>
          <w:lang w:val="es-ES"/>
        </w:rPr>
      </w:pPr>
      <w:r w:rsidRPr="006B6E8E">
        <w:rPr>
          <w:lang w:val="es-ES"/>
        </w:rPr>
        <w:t>Restau</w:t>
      </w:r>
      <w:r w:rsidR="000B015C" w:rsidRPr="006B6E8E">
        <w:rPr>
          <w:lang w:val="es-ES"/>
        </w:rPr>
        <w:t>rante</w:t>
      </w:r>
      <w:r w:rsidRPr="006B6E8E">
        <w:rPr>
          <w:lang w:val="es-ES"/>
        </w:rPr>
        <w:t xml:space="preserve"> con </w:t>
      </w:r>
      <w:r w:rsidR="001F03E3">
        <w:rPr>
          <w:lang w:val="es-ES"/>
        </w:rPr>
        <w:t>mayor</w:t>
      </w:r>
      <w:r w:rsidRPr="006B6E8E">
        <w:rPr>
          <w:lang w:val="es-ES"/>
        </w:rPr>
        <w:t xml:space="preserve"> </w:t>
      </w:r>
      <w:r w:rsidR="001F03E3">
        <w:rPr>
          <w:lang w:val="es-ES"/>
        </w:rPr>
        <w:t>y menor</w:t>
      </w:r>
      <w:r w:rsidRPr="006B6E8E">
        <w:rPr>
          <w:lang w:val="es-ES"/>
        </w:rPr>
        <w:t xml:space="preserve"> valoración</w:t>
      </w:r>
    </w:p>
    <w:p w:rsidR="00A60318" w:rsidRPr="006B6E8E" w:rsidRDefault="00A60318" w:rsidP="00A60318">
      <w:pPr>
        <w:pStyle w:val="Prrafodelista"/>
        <w:numPr>
          <w:ilvl w:val="1"/>
          <w:numId w:val="36"/>
        </w:numPr>
        <w:rPr>
          <w:lang w:val="es-ES"/>
        </w:rPr>
      </w:pPr>
      <w:r w:rsidRPr="006B6E8E">
        <w:rPr>
          <w:lang w:val="es-ES"/>
        </w:rPr>
        <w:t>La me</w:t>
      </w:r>
      <w:r w:rsidR="001F03E3">
        <w:rPr>
          <w:lang w:val="es-ES"/>
        </w:rPr>
        <w:t>dia, el mínimo, el má</w:t>
      </w:r>
      <w:r w:rsidRPr="006B6E8E">
        <w:rPr>
          <w:lang w:val="es-ES"/>
        </w:rPr>
        <w:t>ximo y la desviación típica del precio de los platos por restaurant</w:t>
      </w:r>
      <w:r w:rsidR="001F03E3">
        <w:rPr>
          <w:lang w:val="es-ES"/>
        </w:rPr>
        <w:t>e</w:t>
      </w:r>
      <w:r w:rsidRPr="006B6E8E">
        <w:rPr>
          <w:lang w:val="es-ES"/>
        </w:rPr>
        <w:t>.</w:t>
      </w:r>
    </w:p>
    <w:p w:rsidR="00A60318" w:rsidRPr="006B6E8E" w:rsidRDefault="00A60318" w:rsidP="00A60318">
      <w:pPr>
        <w:pStyle w:val="Prrafodelista"/>
        <w:numPr>
          <w:ilvl w:val="1"/>
          <w:numId w:val="36"/>
        </w:numPr>
        <w:rPr>
          <w:lang w:val="es-ES"/>
        </w:rPr>
      </w:pPr>
      <w:r w:rsidRPr="006B6E8E">
        <w:rPr>
          <w:lang w:val="es-ES"/>
        </w:rPr>
        <w:t>La me</w:t>
      </w:r>
      <w:r w:rsidRPr="006B6E8E">
        <w:rPr>
          <w:lang w:val="es-ES"/>
        </w:rPr>
        <w:t xml:space="preserve">dia, el </w:t>
      </w:r>
      <w:r w:rsidR="001F03E3" w:rsidRPr="006B6E8E">
        <w:rPr>
          <w:lang w:val="es-ES"/>
        </w:rPr>
        <w:t>mínimo</w:t>
      </w:r>
      <w:r w:rsidRPr="006B6E8E">
        <w:rPr>
          <w:lang w:val="es-ES"/>
        </w:rPr>
        <w:t xml:space="preserve">, el </w:t>
      </w:r>
      <w:r w:rsidR="001F03E3" w:rsidRPr="006B6E8E">
        <w:rPr>
          <w:lang w:val="es-ES"/>
        </w:rPr>
        <w:t>máximo</w:t>
      </w:r>
      <w:r w:rsidRPr="006B6E8E">
        <w:rPr>
          <w:lang w:val="es-ES"/>
        </w:rPr>
        <w:t xml:space="preserve"> y la desviación t</w:t>
      </w:r>
      <w:r w:rsidRPr="006B6E8E">
        <w:rPr>
          <w:lang w:val="es-ES"/>
        </w:rPr>
        <w:t xml:space="preserve">ípica del </w:t>
      </w:r>
      <w:r w:rsidR="001F03E3" w:rsidRPr="006B6E8E">
        <w:rPr>
          <w:lang w:val="es-ES"/>
        </w:rPr>
        <w:t>número</w:t>
      </w:r>
      <w:r w:rsidRPr="006B6E8E">
        <w:rPr>
          <w:lang w:val="es-ES"/>
        </w:rPr>
        <w:t xml:space="preserve"> de</w:t>
      </w:r>
      <w:r w:rsidR="001F03E3">
        <w:rPr>
          <w:lang w:val="es-ES"/>
        </w:rPr>
        <w:t xml:space="preserve"> pedidos</w:t>
      </w:r>
      <w:r w:rsidRPr="006B6E8E">
        <w:rPr>
          <w:lang w:val="es-ES"/>
        </w:rPr>
        <w:t xml:space="preserve"> </w:t>
      </w:r>
      <w:r w:rsidRPr="006B6E8E">
        <w:rPr>
          <w:lang w:val="es-ES"/>
        </w:rPr>
        <w:t xml:space="preserve">por </w:t>
      </w:r>
      <w:r w:rsidRPr="006B6E8E">
        <w:rPr>
          <w:lang w:val="es-ES"/>
        </w:rPr>
        <w:t>clientes</w:t>
      </w:r>
      <w:r w:rsidRPr="006B6E8E">
        <w:rPr>
          <w:lang w:val="es-ES"/>
        </w:rPr>
        <w:t>.</w:t>
      </w:r>
    </w:p>
    <w:p w:rsidR="00A60318" w:rsidRPr="006B6E8E" w:rsidRDefault="00A60318" w:rsidP="00A60318">
      <w:pPr>
        <w:pStyle w:val="Prrafodelista"/>
        <w:numPr>
          <w:ilvl w:val="1"/>
          <w:numId w:val="36"/>
        </w:numPr>
        <w:rPr>
          <w:lang w:val="es-ES"/>
        </w:rPr>
      </w:pPr>
      <w:r w:rsidRPr="006B6E8E">
        <w:rPr>
          <w:lang w:val="es-ES"/>
        </w:rPr>
        <w:t>Los clientes que tienen más pedidos realizados que la media.</w:t>
      </w:r>
    </w:p>
    <w:p w:rsidR="00A60318" w:rsidRPr="006B6E8E" w:rsidRDefault="000B015C" w:rsidP="00A60318">
      <w:pPr>
        <w:pStyle w:val="Prrafodelista"/>
        <w:numPr>
          <w:ilvl w:val="1"/>
          <w:numId w:val="36"/>
        </w:numPr>
        <w:rPr>
          <w:lang w:val="es-ES"/>
        </w:rPr>
      </w:pPr>
      <w:r w:rsidRPr="006B6E8E">
        <w:rPr>
          <w:lang w:val="es-ES"/>
        </w:rPr>
        <w:t xml:space="preserve">Cliente con mayor y menos </w:t>
      </w:r>
      <w:r w:rsidR="001F03E3" w:rsidRPr="006B6E8E">
        <w:rPr>
          <w:lang w:val="es-ES"/>
        </w:rPr>
        <w:t>número</w:t>
      </w:r>
      <w:r w:rsidRPr="006B6E8E">
        <w:rPr>
          <w:lang w:val="es-ES"/>
        </w:rPr>
        <w:t xml:space="preserve"> de pedidos.</w:t>
      </w:r>
    </w:p>
    <w:p w:rsidR="000B015C" w:rsidRPr="006B6E8E" w:rsidRDefault="000B015C" w:rsidP="000B015C">
      <w:pPr>
        <w:pStyle w:val="Prrafodelista"/>
        <w:numPr>
          <w:ilvl w:val="1"/>
          <w:numId w:val="36"/>
        </w:numPr>
        <w:rPr>
          <w:lang w:val="es-ES"/>
        </w:rPr>
      </w:pPr>
      <w:r w:rsidRPr="006B6E8E">
        <w:rPr>
          <w:lang w:val="es-ES"/>
        </w:rPr>
        <w:lastRenderedPageBreak/>
        <w:t xml:space="preserve">La media, el </w:t>
      </w:r>
      <w:r w:rsidR="001F03E3" w:rsidRPr="006B6E8E">
        <w:rPr>
          <w:lang w:val="es-ES"/>
        </w:rPr>
        <w:t>mínimo</w:t>
      </w:r>
      <w:r w:rsidRPr="006B6E8E">
        <w:rPr>
          <w:lang w:val="es-ES"/>
        </w:rPr>
        <w:t xml:space="preserve">, el </w:t>
      </w:r>
      <w:r w:rsidR="001F03E3" w:rsidRPr="006B6E8E">
        <w:rPr>
          <w:lang w:val="es-ES"/>
        </w:rPr>
        <w:t>máximo</w:t>
      </w:r>
      <w:r w:rsidRPr="006B6E8E">
        <w:rPr>
          <w:lang w:val="es-ES"/>
        </w:rPr>
        <w:t xml:space="preserve"> y la desviación típica del </w:t>
      </w:r>
      <w:r w:rsidR="001F03E3" w:rsidRPr="006B6E8E">
        <w:rPr>
          <w:lang w:val="es-ES"/>
        </w:rPr>
        <w:t>número</w:t>
      </w:r>
      <w:r w:rsidRPr="006B6E8E">
        <w:rPr>
          <w:lang w:val="es-ES"/>
        </w:rPr>
        <w:t xml:space="preserve"> de</w:t>
      </w:r>
      <w:r w:rsidRPr="006B6E8E">
        <w:rPr>
          <w:lang w:val="es-ES"/>
        </w:rPr>
        <w:t xml:space="preserve"> resultados por buscador.</w:t>
      </w:r>
    </w:p>
    <w:p w:rsidR="000B015C" w:rsidRPr="006B6E8E" w:rsidRDefault="000B015C" w:rsidP="000B015C">
      <w:pPr>
        <w:rPr>
          <w:lang w:val="es-ES"/>
        </w:rPr>
      </w:pPr>
    </w:p>
    <w:p w:rsidR="000B015C" w:rsidRPr="006B6E8E" w:rsidRDefault="000B015C" w:rsidP="000B015C">
      <w:pPr>
        <w:pStyle w:val="Ttulo4"/>
        <w:rPr>
          <w:i w:val="0"/>
          <w:lang w:val="es-ES"/>
        </w:rPr>
      </w:pPr>
      <w:r w:rsidRPr="006B6E8E">
        <w:rPr>
          <w:i w:val="0"/>
          <w:lang w:val="es-ES"/>
        </w:rPr>
        <w:t>Requisitos no funcionales.</w:t>
      </w:r>
    </w:p>
    <w:p w:rsidR="000B015C" w:rsidRPr="006B6E8E" w:rsidRDefault="000B015C" w:rsidP="000B015C">
      <w:pPr>
        <w:rPr>
          <w:lang w:val="es-ES"/>
        </w:rPr>
      </w:pPr>
    </w:p>
    <w:p w:rsidR="000B015C" w:rsidRPr="006B6E8E" w:rsidRDefault="001F03E3" w:rsidP="000B015C">
      <w:pPr>
        <w:pStyle w:val="Prrafodelista"/>
        <w:numPr>
          <w:ilvl w:val="0"/>
          <w:numId w:val="38"/>
        </w:numPr>
        <w:rPr>
          <w:lang w:val="es-ES"/>
        </w:rPr>
      </w:pPr>
      <w:r>
        <w:rPr>
          <w:lang w:val="es-ES"/>
        </w:rPr>
        <w:t>El sistema debe estar disponible en inglés y en español. (A menos que se indique lo contrario, no se requiere que los datos estén disponibles en varios idiomas, solo los mensajes que el sistema muestra).</w:t>
      </w:r>
    </w:p>
    <w:p w:rsidR="000B015C" w:rsidRPr="006B6E8E" w:rsidRDefault="001F03E3" w:rsidP="000B015C">
      <w:pPr>
        <w:pStyle w:val="Prrafodelista"/>
        <w:numPr>
          <w:ilvl w:val="0"/>
          <w:numId w:val="38"/>
        </w:numPr>
        <w:rPr>
          <w:lang w:val="es-ES"/>
        </w:rPr>
      </w:pPr>
      <w:r>
        <w:rPr>
          <w:lang w:val="es-ES"/>
        </w:rPr>
        <w:t>No es necesario que las fotografías y los archivos adjuntos se almacenen en la base de datos.</w:t>
      </w:r>
    </w:p>
    <w:p w:rsidR="000B015C" w:rsidRPr="006B6E8E" w:rsidRDefault="00FE200F" w:rsidP="00DC3340">
      <w:pPr>
        <w:pStyle w:val="Prrafodelista"/>
        <w:numPr>
          <w:ilvl w:val="0"/>
          <w:numId w:val="38"/>
        </w:numPr>
        <w:rPr>
          <w:lang w:val="es-ES"/>
        </w:rPr>
      </w:pPr>
      <w:r>
        <w:rPr>
          <w:lang w:val="es-ES"/>
        </w:rPr>
        <w:t>EL sistema debe ser fácil de personalizar en tiempo de ejecución. La personalización incluye, pero no se limita a: el nombre del sistema (es “Acme La Comida” de forma predeterminada); la pancarta que se muestra en el encabezado (se encuentra en</w:t>
      </w:r>
      <w:r w:rsidR="00414824">
        <w:rPr>
          <w:lang w:val="es-ES"/>
        </w:rPr>
        <w:t xml:space="preserve"> </w:t>
      </w:r>
      <w:hyperlink r:id="rId10" w:history="1">
        <w:r w:rsidR="00DC3340" w:rsidRPr="008B262D">
          <w:rPr>
            <w:rStyle w:val="Hipervnculo"/>
            <w:lang w:val="es-ES"/>
          </w:rPr>
          <w:t>http://cdn2.freepik.com/image/th/23-2147490034.jpg</w:t>
        </w:r>
      </w:hyperlink>
      <w:r w:rsidR="00DC3340">
        <w:rPr>
          <w:lang w:val="es-ES"/>
        </w:rPr>
        <w:t xml:space="preserve"> de forma predeterminada</w:t>
      </w:r>
      <w:r>
        <w:rPr>
          <w:lang w:val="es-ES"/>
        </w:rPr>
        <w:t>)</w:t>
      </w:r>
      <w:r w:rsidR="00DC3340">
        <w:rPr>
          <w:lang w:val="es-ES"/>
        </w:rPr>
        <w:t xml:space="preserve">; el mensaje que se muestra en la página de bienvenida (“¡Bienvenido a Acme La Comida! ¡Somos el mercado de distribución de comida favorito de los clientes!” es el mensaje de bienvenida en español, “Welcome to Acme La Comida! </w:t>
      </w:r>
      <w:proofErr w:type="spellStart"/>
      <w:r w:rsidR="00DC3340">
        <w:rPr>
          <w:lang w:val="es-ES"/>
        </w:rPr>
        <w:t>We</w:t>
      </w:r>
      <w:proofErr w:type="spellEnd"/>
      <w:r w:rsidR="00DC3340">
        <w:rPr>
          <w:lang w:val="es-ES"/>
        </w:rPr>
        <w:t xml:space="preserve"> are </w:t>
      </w:r>
      <w:proofErr w:type="spellStart"/>
      <w:r w:rsidR="00DC3340">
        <w:rPr>
          <w:lang w:val="es-ES"/>
        </w:rPr>
        <w:t>the</w:t>
      </w:r>
      <w:proofErr w:type="spellEnd"/>
      <w:r w:rsidR="00DC3340">
        <w:rPr>
          <w:lang w:val="es-ES"/>
        </w:rPr>
        <w:t xml:space="preserve"> </w:t>
      </w:r>
      <w:proofErr w:type="spellStart"/>
      <w:r w:rsidR="00DC3340">
        <w:rPr>
          <w:lang w:val="es-ES"/>
        </w:rPr>
        <w:t>customers</w:t>
      </w:r>
      <w:proofErr w:type="spellEnd"/>
      <w:r w:rsidR="00DC3340">
        <w:rPr>
          <w:lang w:val="es-ES"/>
        </w:rPr>
        <w:t xml:space="preserve">’ </w:t>
      </w:r>
      <w:proofErr w:type="spellStart"/>
      <w:r w:rsidR="00DC3340">
        <w:rPr>
          <w:lang w:val="es-ES"/>
        </w:rPr>
        <w:t>favorite</w:t>
      </w:r>
      <w:proofErr w:type="spellEnd"/>
      <w:r w:rsidR="00DC3340">
        <w:rPr>
          <w:lang w:val="es-ES"/>
        </w:rPr>
        <w:t xml:space="preserve"> </w:t>
      </w:r>
      <w:proofErr w:type="spellStart"/>
      <w:r w:rsidR="00DC3340">
        <w:rPr>
          <w:lang w:val="es-ES"/>
        </w:rPr>
        <w:t>food</w:t>
      </w:r>
      <w:proofErr w:type="spellEnd"/>
      <w:r w:rsidR="00DC3340">
        <w:rPr>
          <w:lang w:val="es-ES"/>
        </w:rPr>
        <w:t xml:space="preserve"> distribution market!” es el mensaje de bienvenida en inglés); y el código de país predeterminado en los números de teléfono es el “+34”.</w:t>
      </w:r>
    </w:p>
    <w:p w:rsidR="00ED6E38" w:rsidRPr="006B6E8E" w:rsidRDefault="001F03E3" w:rsidP="000B015C">
      <w:pPr>
        <w:pStyle w:val="Prrafodelista"/>
        <w:numPr>
          <w:ilvl w:val="0"/>
          <w:numId w:val="38"/>
        </w:numPr>
        <w:rPr>
          <w:lang w:val="es-ES"/>
        </w:rPr>
      </w:pPr>
      <w:r>
        <w:rPr>
          <w:lang w:val="es-ES"/>
        </w:rPr>
        <w:t>El máximo número de resultados que devuelve un buscador es 10 de forma predeterminada. El administrador debe poder cambiar este parámetro para ajustar el rendimiento del sistema. El máximo absoluto es de 100 resultados.</w:t>
      </w:r>
    </w:p>
    <w:p w:rsidR="006B6E8E" w:rsidRPr="006B6E8E" w:rsidRDefault="006B6E8E" w:rsidP="006B6E8E">
      <w:pPr>
        <w:rPr>
          <w:lang w:val="es-ES"/>
        </w:rPr>
      </w:pPr>
    </w:p>
    <w:p w:rsidR="006B6E8E" w:rsidRDefault="007E457E" w:rsidP="007E457E">
      <w:pPr>
        <w:pStyle w:val="Ttulo4"/>
        <w:rPr>
          <w:i w:val="0"/>
          <w:lang w:val="es-ES"/>
        </w:rPr>
      </w:pPr>
      <w:r>
        <w:rPr>
          <w:i w:val="0"/>
          <w:lang w:val="es-ES"/>
        </w:rPr>
        <w:t>Nivel</w:t>
      </w:r>
    </w:p>
    <w:p w:rsidR="007E457E" w:rsidRPr="007E457E" w:rsidRDefault="007E457E" w:rsidP="007E457E">
      <w:pPr>
        <w:rPr>
          <w:lang w:val="es-ES"/>
        </w:rPr>
      </w:pPr>
      <w:r>
        <w:rPr>
          <w:lang w:val="es-ES"/>
        </w:rPr>
        <w:tab/>
        <w:t>Optamos al nivel A.</w:t>
      </w:r>
    </w:p>
    <w:p w:rsidR="000B015C" w:rsidRPr="006B6E8E" w:rsidRDefault="000B015C" w:rsidP="000B015C">
      <w:pPr>
        <w:rPr>
          <w:lang w:val="es-ES"/>
        </w:rPr>
      </w:pPr>
    </w:p>
    <w:sectPr w:rsidR="000B015C" w:rsidRPr="006B6E8E" w:rsidSect="00855982">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942" w:rsidRDefault="00682942" w:rsidP="00855982">
      <w:pPr>
        <w:spacing w:after="0" w:line="240" w:lineRule="auto"/>
      </w:pPr>
      <w:r>
        <w:separator/>
      </w:r>
    </w:p>
  </w:endnote>
  <w:endnote w:type="continuationSeparator" w:id="0">
    <w:p w:rsidR="00682942" w:rsidRDefault="0068294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Piedepgina"/>
        </w:pPr>
        <w:r>
          <w:rPr>
            <w:lang w:bidi="es-ES"/>
          </w:rPr>
          <w:fldChar w:fldCharType="begin"/>
        </w:r>
        <w:r>
          <w:rPr>
            <w:lang w:bidi="es-ES"/>
          </w:rPr>
          <w:instrText xml:space="preserve"> PAGE   \* MERGEFORMAT </w:instrText>
        </w:r>
        <w:r>
          <w:rPr>
            <w:lang w:bidi="es-ES"/>
          </w:rPr>
          <w:fldChar w:fldCharType="separate"/>
        </w:r>
        <w:r w:rsidR="005B0D7E">
          <w:rPr>
            <w:noProof/>
            <w:lang w:bidi="es-ES"/>
          </w:rPr>
          <w:t>4</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942" w:rsidRDefault="00682942" w:rsidP="00855982">
      <w:pPr>
        <w:spacing w:after="0" w:line="240" w:lineRule="auto"/>
      </w:pPr>
      <w:r>
        <w:separator/>
      </w:r>
    </w:p>
  </w:footnote>
  <w:footnote w:type="continuationSeparator" w:id="0">
    <w:p w:rsidR="00682942" w:rsidRDefault="00682942"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F4C4229"/>
    <w:multiLevelType w:val="hybridMultilevel"/>
    <w:tmpl w:val="210E74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8D271EC"/>
    <w:multiLevelType w:val="hybridMultilevel"/>
    <w:tmpl w:val="5282A6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DE8140F"/>
    <w:multiLevelType w:val="hybridMultilevel"/>
    <w:tmpl w:val="C3E60AC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4F010E89"/>
    <w:multiLevelType w:val="hybridMultilevel"/>
    <w:tmpl w:val="BE6A80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618501DD"/>
    <w:multiLevelType w:val="hybridMultilevel"/>
    <w:tmpl w:val="7E3894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8D86BA8"/>
    <w:multiLevelType w:val="hybridMultilevel"/>
    <w:tmpl w:val="210E74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8EC6412"/>
    <w:multiLevelType w:val="hybridMultilevel"/>
    <w:tmpl w:val="A3E8A6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78942A2A"/>
    <w:multiLevelType w:val="hybridMultilevel"/>
    <w:tmpl w:val="9A043A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7C8F3FBD"/>
    <w:multiLevelType w:val="hybridMultilevel"/>
    <w:tmpl w:val="D7440A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26"/>
  </w:num>
  <w:num w:numId="31">
    <w:abstractNumId w:val="23"/>
  </w:num>
  <w:num w:numId="32">
    <w:abstractNumId w:val="24"/>
  </w:num>
  <w:num w:numId="33">
    <w:abstractNumId w:val="21"/>
  </w:num>
  <w:num w:numId="34">
    <w:abstractNumId w:val="25"/>
  </w:num>
  <w:num w:numId="35">
    <w:abstractNumId w:val="18"/>
  </w:num>
  <w:num w:numId="36">
    <w:abstractNumId w:val="20"/>
  </w:num>
  <w:num w:numId="37">
    <w:abstractNumId w:val="2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C4"/>
    <w:rsid w:val="000B015C"/>
    <w:rsid w:val="001D4362"/>
    <w:rsid w:val="001F03E3"/>
    <w:rsid w:val="00270523"/>
    <w:rsid w:val="003443EC"/>
    <w:rsid w:val="00353F55"/>
    <w:rsid w:val="00414824"/>
    <w:rsid w:val="005B0D7E"/>
    <w:rsid w:val="00607E11"/>
    <w:rsid w:val="00682942"/>
    <w:rsid w:val="006B6E8E"/>
    <w:rsid w:val="00756771"/>
    <w:rsid w:val="007656E9"/>
    <w:rsid w:val="007833A7"/>
    <w:rsid w:val="007E457E"/>
    <w:rsid w:val="00855982"/>
    <w:rsid w:val="008C5B3A"/>
    <w:rsid w:val="00976AC9"/>
    <w:rsid w:val="00A10484"/>
    <w:rsid w:val="00A47858"/>
    <w:rsid w:val="00A60318"/>
    <w:rsid w:val="00B971CC"/>
    <w:rsid w:val="00D125E2"/>
    <w:rsid w:val="00DC3340"/>
    <w:rsid w:val="00E15AC4"/>
    <w:rsid w:val="00E66DF4"/>
    <w:rsid w:val="00ED6E38"/>
    <w:rsid w:val="00FD262C"/>
    <w:rsid w:val="00FD695D"/>
    <w:rsid w:val="00FE200F"/>
    <w:rsid w:val="00FE6AFD"/>
    <w:rsid w:val="00FF5BC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C9C9D-D4BC-4A1C-B6AB-D804983B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PuestoCar">
    <w:name w:val="Puesto Car"/>
    <w:basedOn w:val="Fuentedeprrafopredeter"/>
    <w:link w:val="Puest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unhideWhenUsed/>
    <w:qFormat/>
    <w:rsid w:val="00976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cdn2.freepik.com/image/th/23-2147490034.jp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lr\AppData\Roaming\Microsoft\Plantillas\Dise&#241;o%20de%20informe%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89"/>
    <w:rsid w:val="00723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97BEFD35554EBFBBCCB767DFA91998">
    <w:name w:val="2297BEFD35554EBFBBCCB767DFA91998"/>
  </w:style>
  <w:style w:type="paragraph" w:customStyle="1" w:styleId="2E5F7172551D48DCBBA13CB5EEE87C2D">
    <w:name w:val="2E5F7172551D48DCBBA13CB5EEE87C2D"/>
  </w:style>
  <w:style w:type="paragraph" w:customStyle="1" w:styleId="FA4FAD2711DC44A4A14200CE192BEEBE">
    <w:name w:val="FA4FAD2711DC44A4A14200CE192BEE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319</TotalTime>
  <Pages>4</Pages>
  <Words>1080</Words>
  <Characters>5945</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Raul Rodríguez Méndez</dc:creator>
  <cp:lastModifiedBy>Raul Rodríguez Méndez</cp:lastModifiedBy>
  <cp:revision>1</cp:revision>
  <dcterms:created xsi:type="dcterms:W3CDTF">2019-04-21T09:04:00Z</dcterms:created>
  <dcterms:modified xsi:type="dcterms:W3CDTF">2019-04-21T14:23:00Z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